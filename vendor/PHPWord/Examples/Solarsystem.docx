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Sun111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Thursday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04:49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